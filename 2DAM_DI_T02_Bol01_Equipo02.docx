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BA22B" w14:textId="77777777" w:rsidR="002A6908" w:rsidRDefault="00BA6181">
      <w:pPr>
        <w:rPr>
          <w:color w:val="C9211E"/>
        </w:rPr>
        <w:sectPr w:rsidR="002A6908">
          <w:headerReference w:type="default" r:id="rId7"/>
          <w:footerReference w:type="default" r:id="rId8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0ADD5C1B" wp14:editId="69233E50">
                <wp:simplePos x="0" y="0"/>
                <wp:positionH relativeFrom="margin">
                  <wp:posOffset>-156210</wp:posOffset>
                </wp:positionH>
                <wp:positionV relativeFrom="paragraph">
                  <wp:posOffset>6374130</wp:posOffset>
                </wp:positionV>
                <wp:extent cx="5684520" cy="2476500"/>
                <wp:effectExtent l="0" t="0" r="11430" b="0"/>
                <wp:wrapNone/>
                <wp:docPr id="12" name="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24765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5437C9" w14:textId="77777777" w:rsidR="00FE61DD" w:rsidRDefault="0072031C" w:rsidP="00BA6181">
                            <w:pPr>
                              <w:pStyle w:val="Contenidodelmarco"/>
                              <w:spacing w:line="480" w:lineRule="auto"/>
                              <w:rPr>
                                <w:color w:val="23253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232532"/>
                                <w:sz w:val="44"/>
                                <w:szCs w:val="44"/>
                              </w:rPr>
                              <w:t>I.E.S. Carrillo Salcedo</w:t>
                            </w:r>
                          </w:p>
                          <w:p w14:paraId="60ECF475" w14:textId="77777777" w:rsidR="00BA6181" w:rsidRPr="00B61030" w:rsidRDefault="00BA6181" w:rsidP="00BA6181">
                            <w:pPr>
                              <w:pStyle w:val="Contenidodelmarco"/>
                              <w:spacing w:line="480" w:lineRule="auto"/>
                              <w:rPr>
                                <w:color w:val="23253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232532"/>
                                <w:sz w:val="44"/>
                                <w:szCs w:val="44"/>
                              </w:rPr>
                              <w:t>2º DAM</w:t>
                            </w:r>
                          </w:p>
                          <w:p w14:paraId="7D6B0F8E" w14:textId="77777777" w:rsidR="006E5DA5" w:rsidRPr="00B61030" w:rsidRDefault="00BA6181" w:rsidP="00CA69D9">
                            <w:pPr>
                              <w:pStyle w:val="Contenidodelmarco"/>
                              <w:rPr>
                                <w:color w:val="23253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232532"/>
                                <w:sz w:val="44"/>
                                <w:szCs w:val="44"/>
                              </w:rPr>
                              <w:t>Equipo</w:t>
                            </w:r>
                            <w:r w:rsidR="00B6054F">
                              <w:rPr>
                                <w:color w:val="232532"/>
                                <w:sz w:val="44"/>
                                <w:szCs w:val="44"/>
                              </w:rPr>
                              <w:t xml:space="preserve"> 2: </w:t>
                            </w:r>
                            <w:r w:rsidR="00712640" w:rsidRPr="00712640">
                              <w:rPr>
                                <w:color w:val="232532"/>
                                <w:sz w:val="44"/>
                                <w:szCs w:val="44"/>
                              </w:rPr>
                              <w:t>Adrián Jesús Medina Huerta</w:t>
                            </w:r>
                            <w:r w:rsidR="00712640">
                              <w:rPr>
                                <w:color w:val="232532"/>
                                <w:sz w:val="44"/>
                                <w:szCs w:val="44"/>
                              </w:rPr>
                              <w:t xml:space="preserve">, </w:t>
                            </w:r>
                            <w:r w:rsidR="000330F8" w:rsidRPr="000330F8">
                              <w:rPr>
                                <w:color w:val="232532"/>
                                <w:sz w:val="44"/>
                                <w:szCs w:val="44"/>
                              </w:rPr>
                              <w:t>José Carlos Parrilla Romero</w:t>
                            </w:r>
                            <w:r w:rsidR="000330F8">
                              <w:rPr>
                                <w:color w:val="232532"/>
                                <w:sz w:val="44"/>
                                <w:szCs w:val="44"/>
                              </w:rPr>
                              <w:t xml:space="preserve"> y </w:t>
                            </w:r>
                            <w:r w:rsidR="00CA69D9" w:rsidRPr="00CA69D9">
                              <w:rPr>
                                <w:color w:val="232532"/>
                                <w:sz w:val="44"/>
                                <w:szCs w:val="44"/>
                              </w:rPr>
                              <w:t>Daniel García Peláez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D5C1B" id="Forma8" o:spid="_x0000_s1026" style="position:absolute;left:0;text-align:left;margin-left:-12.3pt;margin-top:501.9pt;width:447.6pt;height:195pt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" o:allowincell="f" filled="f" stroked="f" strokeweight="0">
                <v:textbox inset="0,0,0,0">
                  <w:txbxContent>
                    <w:p w14:paraId="535437C9" w14:textId="77777777" w:rsidR="00FE61DD" w:rsidRDefault="0072031C" w:rsidP="00BA6181">
                      <w:pPr>
                        <w:pStyle w:val="Contenidodelmarco"/>
                        <w:spacing w:line="480" w:lineRule="auto"/>
                        <w:rPr>
                          <w:color w:val="232532"/>
                          <w:sz w:val="44"/>
                          <w:szCs w:val="44"/>
                        </w:rPr>
                      </w:pPr>
                      <w:r>
                        <w:rPr>
                          <w:color w:val="232532"/>
                          <w:sz w:val="44"/>
                          <w:szCs w:val="44"/>
                        </w:rPr>
                        <w:t>I.E.S. Carrillo Salcedo</w:t>
                      </w:r>
                    </w:p>
                    <w:p w14:paraId="60ECF475" w14:textId="77777777" w:rsidR="00BA6181" w:rsidRPr="00B61030" w:rsidRDefault="00BA6181" w:rsidP="00BA6181">
                      <w:pPr>
                        <w:pStyle w:val="Contenidodelmarco"/>
                        <w:spacing w:line="480" w:lineRule="auto"/>
                        <w:rPr>
                          <w:color w:val="232532"/>
                          <w:sz w:val="44"/>
                          <w:szCs w:val="44"/>
                        </w:rPr>
                      </w:pPr>
                      <w:r>
                        <w:rPr>
                          <w:color w:val="232532"/>
                          <w:sz w:val="44"/>
                          <w:szCs w:val="44"/>
                        </w:rPr>
                        <w:t>2º DAM</w:t>
                      </w:r>
                    </w:p>
                    <w:p w14:paraId="7D6B0F8E" w14:textId="77777777" w:rsidR="006E5DA5" w:rsidRPr="00B61030" w:rsidRDefault="00BA6181" w:rsidP="00CA69D9">
                      <w:pPr>
                        <w:pStyle w:val="Contenidodelmarco"/>
                        <w:rPr>
                          <w:color w:val="232532"/>
                          <w:sz w:val="44"/>
                          <w:szCs w:val="44"/>
                        </w:rPr>
                      </w:pPr>
                      <w:r>
                        <w:rPr>
                          <w:color w:val="232532"/>
                          <w:sz w:val="44"/>
                          <w:szCs w:val="44"/>
                        </w:rPr>
                        <w:t>Equipo</w:t>
                      </w:r>
                      <w:r w:rsidR="00B6054F">
                        <w:rPr>
                          <w:color w:val="232532"/>
                          <w:sz w:val="44"/>
                          <w:szCs w:val="44"/>
                        </w:rPr>
                        <w:t xml:space="preserve"> 2: </w:t>
                      </w:r>
                      <w:r w:rsidR="00712640" w:rsidRPr="00712640">
                        <w:rPr>
                          <w:color w:val="232532"/>
                          <w:sz w:val="44"/>
                          <w:szCs w:val="44"/>
                        </w:rPr>
                        <w:t>Adrián Jesús Medina Huerta</w:t>
                      </w:r>
                      <w:r w:rsidR="00712640">
                        <w:rPr>
                          <w:color w:val="232532"/>
                          <w:sz w:val="44"/>
                          <w:szCs w:val="44"/>
                        </w:rPr>
                        <w:t xml:space="preserve">, </w:t>
                      </w:r>
                      <w:r w:rsidR="000330F8" w:rsidRPr="000330F8">
                        <w:rPr>
                          <w:color w:val="232532"/>
                          <w:sz w:val="44"/>
                          <w:szCs w:val="44"/>
                        </w:rPr>
                        <w:t>José Carlos Parrilla Romero</w:t>
                      </w:r>
                      <w:r w:rsidR="000330F8">
                        <w:rPr>
                          <w:color w:val="232532"/>
                          <w:sz w:val="44"/>
                          <w:szCs w:val="44"/>
                        </w:rPr>
                        <w:t xml:space="preserve"> y </w:t>
                      </w:r>
                      <w:r w:rsidR="00CA69D9" w:rsidRPr="00CA69D9">
                        <w:rPr>
                          <w:color w:val="232532"/>
                          <w:sz w:val="44"/>
                          <w:szCs w:val="44"/>
                        </w:rPr>
                        <w:t>Daniel García Peláez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574C"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0" allowOverlap="1" wp14:anchorId="081A8059" wp14:editId="7BBA7E6A">
                <wp:simplePos x="0" y="0"/>
                <wp:positionH relativeFrom="column">
                  <wp:posOffset>5200651</wp:posOffset>
                </wp:positionH>
                <wp:positionV relativeFrom="paragraph">
                  <wp:posOffset>2518410</wp:posOffset>
                </wp:positionV>
                <wp:extent cx="1005840" cy="463550"/>
                <wp:effectExtent l="0" t="0" r="3810" b="12700"/>
                <wp:wrapNone/>
                <wp:docPr id="10" name="Forma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635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086098" w14:textId="77777777" w:rsidR="000B35E4" w:rsidRPr="00B61030" w:rsidRDefault="00B2649B">
                            <w:pPr>
                              <w:pStyle w:val="Contenidodelmarco"/>
                              <w:jc w:val="right"/>
                              <w:rPr>
                                <w:color w:val="232532"/>
                                <w:sz w:val="60"/>
                                <w:szCs w:val="60"/>
                              </w:rPr>
                            </w:pPr>
                            <w:r w:rsidRPr="00B61030">
                              <w:rPr>
                                <w:color w:val="232532"/>
                                <w:sz w:val="60"/>
                                <w:szCs w:val="60"/>
                              </w:rPr>
                              <w:t>2</w:t>
                            </w:r>
                            <w:r w:rsidR="00C77E8E">
                              <w:rPr>
                                <w:color w:val="232532"/>
                                <w:sz w:val="60"/>
                                <w:szCs w:val="60"/>
                              </w:rPr>
                              <w:t>4</w:t>
                            </w:r>
                            <w:r w:rsidR="002C574C">
                              <w:rPr>
                                <w:color w:val="232532"/>
                                <w:sz w:val="60"/>
                                <w:szCs w:val="60"/>
                              </w:rPr>
                              <w:t>/25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A8059" id="Forma7" o:spid="_x0000_s1027" style="position:absolute;left:0;text-align:left;margin-left:409.5pt;margin-top:198.3pt;width:79.2pt;height:36.5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" o:allowincell="f" filled="f" stroked="f" strokeweight="0">
                <v:textbox inset="0,0,0,0">
                  <w:txbxContent>
                    <w:p w14:paraId="42086098" w14:textId="77777777" w:rsidR="000B35E4" w:rsidRPr="00B61030" w:rsidRDefault="00B2649B">
                      <w:pPr>
                        <w:pStyle w:val="Contenidodelmarco"/>
                        <w:jc w:val="right"/>
                        <w:rPr>
                          <w:color w:val="232532"/>
                          <w:sz w:val="60"/>
                          <w:szCs w:val="60"/>
                        </w:rPr>
                      </w:pPr>
                      <w:r w:rsidRPr="00B61030">
                        <w:rPr>
                          <w:color w:val="232532"/>
                          <w:sz w:val="60"/>
                          <w:szCs w:val="60"/>
                        </w:rPr>
                        <w:t>2</w:t>
                      </w:r>
                      <w:r w:rsidR="00C77E8E">
                        <w:rPr>
                          <w:color w:val="232532"/>
                          <w:sz w:val="60"/>
                          <w:szCs w:val="60"/>
                        </w:rPr>
                        <w:t>4</w:t>
                      </w:r>
                      <w:r w:rsidR="002C574C">
                        <w:rPr>
                          <w:color w:val="232532"/>
                          <w:sz w:val="60"/>
                          <w:szCs w:val="60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="00765678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3C90AF87" wp14:editId="15AAB42C">
                <wp:simplePos x="0" y="0"/>
                <wp:positionH relativeFrom="column">
                  <wp:posOffset>-1223010</wp:posOffset>
                </wp:positionH>
                <wp:positionV relativeFrom="paragraph">
                  <wp:posOffset>9208770</wp:posOffset>
                </wp:positionV>
                <wp:extent cx="6148070" cy="762000"/>
                <wp:effectExtent l="0" t="0" r="5080" b="0"/>
                <wp:wrapNone/>
                <wp:docPr id="18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070" cy="762000"/>
                        </a:xfrm>
                        <a:prstGeom prst="rect">
                          <a:avLst/>
                        </a:prstGeom>
                        <a:solidFill>
                          <a:srgbClr val="9C191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D77D9F" id="Forma5" o:spid="_x0000_s1026" style="position:absolute;margin-left:-96.3pt;margin-top:725.1pt;width:484.1pt;height:60pt;z-index:2516623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" o:allowincell="f" fillcolor="#9c1919" stroked="f" strokeweight="0"/>
            </w:pict>
          </mc:Fallback>
        </mc:AlternateContent>
      </w:r>
      <w:r w:rsidR="00890C6E"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50CEC590" wp14:editId="277E0D64">
                <wp:simplePos x="0" y="0"/>
                <wp:positionH relativeFrom="column">
                  <wp:posOffset>2621824</wp:posOffset>
                </wp:positionH>
                <wp:positionV relativeFrom="paragraph">
                  <wp:posOffset>3467644</wp:posOffset>
                </wp:positionV>
                <wp:extent cx="3650343" cy="2424430"/>
                <wp:effectExtent l="0" t="0" r="7620" b="13970"/>
                <wp:wrapNone/>
                <wp:docPr id="14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343" cy="242443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CFC8D1" w14:textId="787A9187" w:rsidR="000B35E4" w:rsidRDefault="007C5E6D">
                            <w:pPr>
                              <w:pStyle w:val="Contenidodelmarco"/>
                              <w:jc w:val="right"/>
                            </w:pPr>
                            <w:r w:rsidRPr="007C5E6D">
                              <w:rPr>
                                <w:color w:val="C9211E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TEMA </w:t>
                            </w:r>
                            <w:proofErr w:type="gramStart"/>
                            <w:r w:rsidRPr="007C5E6D">
                              <w:rPr>
                                <w:color w:val="C9211E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</w:t>
                            </w:r>
                            <w:r w:rsidR="0087258D">
                              <w:rPr>
                                <w:color w:val="C9211E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</w:t>
                            </w:r>
                            <w:r w:rsidRPr="007C5E6D">
                              <w:rPr>
                                <w:color w:val="C9211E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Boletín</w:t>
                            </w:r>
                            <w:proofErr w:type="gramEnd"/>
                            <w:r w:rsidRPr="007C5E6D">
                              <w:rPr>
                                <w:color w:val="C9211E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0</w:t>
                            </w:r>
                            <w:r w:rsidR="0087258D">
                              <w:rPr>
                                <w:color w:val="C9211E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</w:t>
                            </w:r>
                            <w:r w:rsidR="00C34277">
                              <w:rPr>
                                <w:shadow/>
                                <w:color w:val="C9211E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EC590" id="Forma9" o:spid="_x0000_s1028" style="position:absolute;left:0;text-align:left;margin-left:206.45pt;margin-top:273.05pt;width:287.45pt;height:190.9pt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" o:allowincell="f" filled="f" stroked="f" strokeweight="0">
                <v:textbox inset="0,0,0,0">
                  <w:txbxContent>
                    <w:p w14:paraId="68CFC8D1" w14:textId="787A9187" w:rsidR="000B35E4" w:rsidRDefault="007C5E6D">
                      <w:pPr>
                        <w:pStyle w:val="Contenidodelmarco"/>
                        <w:jc w:val="right"/>
                      </w:pPr>
                      <w:r w:rsidRPr="007C5E6D">
                        <w:rPr>
                          <w:color w:val="C9211E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TEMA </w:t>
                      </w:r>
                      <w:proofErr w:type="gramStart"/>
                      <w:r w:rsidRPr="007C5E6D">
                        <w:rPr>
                          <w:color w:val="C9211E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0</w:t>
                      </w:r>
                      <w:r w:rsidR="0087258D">
                        <w:rPr>
                          <w:color w:val="C9211E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</w:t>
                      </w:r>
                      <w:r w:rsidRPr="007C5E6D">
                        <w:rPr>
                          <w:color w:val="C9211E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Boletín</w:t>
                      </w:r>
                      <w:proofErr w:type="gramEnd"/>
                      <w:r w:rsidRPr="007C5E6D">
                        <w:rPr>
                          <w:color w:val="C9211E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0</w:t>
                      </w:r>
                      <w:r w:rsidR="0087258D">
                        <w:rPr>
                          <w:color w:val="C9211E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</w:t>
                      </w:r>
                      <w:r w:rsidR="00C34277">
                        <w:rPr>
                          <w:shadow/>
                          <w:color w:val="C9211E"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A18A8"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29D47445" wp14:editId="567D44B8">
                <wp:simplePos x="0" y="0"/>
                <wp:positionH relativeFrom="column">
                  <wp:posOffset>-12519</wp:posOffset>
                </wp:positionH>
                <wp:positionV relativeFrom="paragraph">
                  <wp:posOffset>-189956</wp:posOffset>
                </wp:positionV>
                <wp:extent cx="4561115" cy="3233057"/>
                <wp:effectExtent l="0" t="0" r="11430" b="5715"/>
                <wp:wrapNone/>
                <wp:docPr id="7" name="Form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115" cy="3233057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BF5134" w14:textId="77777777" w:rsidR="000B35E4" w:rsidRPr="00CA18A8" w:rsidRDefault="002C574C">
                            <w:pPr>
                              <w:pStyle w:val="Contenidodelmarc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  <w:szCs w:val="96"/>
                              </w:rPr>
                              <w:t xml:space="preserve">Desarrollo </w:t>
                            </w:r>
                            <w:r w:rsidR="007433AE">
                              <w:rPr>
                                <w:color w:val="FFFFFF"/>
                                <w:sz w:val="96"/>
                                <w:szCs w:val="96"/>
                              </w:rPr>
                              <w:t>de Interfaces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47445" id="Forma6" o:spid="_x0000_s1029" style="position:absolute;left:0;text-align:left;margin-left:-1pt;margin-top:-14.95pt;width:359.15pt;height:254.5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" o:allowincell="f" filled="f" stroked="f" strokeweight="0">
                <v:textbox inset="0,0,0,0">
                  <w:txbxContent>
                    <w:p w14:paraId="75BF5134" w14:textId="77777777" w:rsidR="000B35E4" w:rsidRPr="00CA18A8" w:rsidRDefault="002C574C">
                      <w:pPr>
                        <w:pStyle w:val="Contenidodelmarc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96"/>
                          <w:szCs w:val="96"/>
                        </w:rPr>
                        <w:t xml:space="preserve">Desarrollo </w:t>
                      </w:r>
                      <w:r w:rsidR="007433AE">
                        <w:rPr>
                          <w:color w:val="FFFFFF"/>
                          <w:sz w:val="96"/>
                          <w:szCs w:val="96"/>
                        </w:rPr>
                        <w:t>de Interfaces</w:t>
                      </w:r>
                    </w:p>
                  </w:txbxContent>
                </v:textbox>
              </v:rect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17780" distB="17780" distL="17780" distR="17780" simplePos="0" relativeHeight="5" behindDoc="0" locked="0" layoutInCell="0" allowOverlap="1" wp14:anchorId="1EC235E4" wp14:editId="1B9A26A6">
                <wp:simplePos x="0" y="0"/>
                <wp:positionH relativeFrom="column">
                  <wp:posOffset>3274060</wp:posOffset>
                </wp:positionH>
                <wp:positionV relativeFrom="paragraph">
                  <wp:posOffset>1020554</wp:posOffset>
                </wp:positionV>
                <wp:extent cx="1461770" cy="1398905"/>
                <wp:effectExtent l="19050" t="19050" r="24130" b="29845"/>
                <wp:wrapNone/>
                <wp:docPr id="4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770" cy="1398905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3253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A2F5A" id="Forma3" o:spid="_x0000_s1026" style="position:absolute;flip:y;z-index:5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257.8pt,80.35pt" to="372.9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" o:allowincell="f" strokecolor="#232532" strokeweight="1.01mm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17780" distB="17780" distL="17780" distR="17780" simplePos="0" relativeHeight="6" behindDoc="0" locked="0" layoutInCell="0" allowOverlap="1" wp14:anchorId="03C97856" wp14:editId="631A4066">
                <wp:simplePos x="0" y="0"/>
                <wp:positionH relativeFrom="column">
                  <wp:posOffset>-420370</wp:posOffset>
                </wp:positionH>
                <wp:positionV relativeFrom="paragraph">
                  <wp:posOffset>4862304</wp:posOffset>
                </wp:positionV>
                <wp:extent cx="1081405" cy="1033780"/>
                <wp:effectExtent l="19050" t="19050" r="23495" b="13970"/>
                <wp:wrapNone/>
                <wp:docPr id="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405" cy="10337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D739F" id="Forma4" o:spid="_x0000_s1026" style="position:absolute;flip:y;z-index:6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-33.1pt,382.85pt" to="52.05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" o:allowincell="f" strokecolor="#c9211e" strokeweight="1.01mm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89535" distB="89535" distL="89535" distR="89535" simplePos="0" relativeHeight="3" behindDoc="0" locked="0" layoutInCell="0" allowOverlap="1" wp14:anchorId="01257C00" wp14:editId="1612B18B">
                <wp:simplePos x="0" y="0"/>
                <wp:positionH relativeFrom="column">
                  <wp:posOffset>-103505</wp:posOffset>
                </wp:positionH>
                <wp:positionV relativeFrom="paragraph">
                  <wp:posOffset>-297924</wp:posOffset>
                </wp:positionV>
                <wp:extent cx="5821045" cy="5478145"/>
                <wp:effectExtent l="57150" t="152400" r="465455" b="160655"/>
                <wp:wrapNone/>
                <wp:docPr id="2" name="Forma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045" cy="5478145"/>
                        </a:xfrm>
                        <a:prstGeom prst="line">
                          <a:avLst/>
                        </a:prstGeom>
                        <a:ln w="179640">
                          <a:solidFill>
                            <a:srgbClr val="C9211E"/>
                          </a:solidFill>
                          <a:round/>
                        </a:ln>
                        <a:effectLst>
                          <a:outerShdw blurRad="88900" dist="355600" dir="21540000" algn="ctr" rotWithShape="0">
                            <a:schemeClr val="tx1">
                              <a:lumMod val="75000"/>
                              <a:lumOff val="25000"/>
                              <a:alpha val="46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21F89" id="Forma2_0" o:spid="_x0000_s1026" style="position:absolute;flip:y;z-index:3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8.15pt,-23.45pt" to="450.2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" o:allowincell="f" strokecolor="#c9211e" strokeweight="4.99mm">
                <v:shadow on="t" color="#404040 [2429]" opacity="30146f" offset="9.87628mm,-.17239mm"/>
              </v:line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6631D50C" wp14:editId="20C71181">
                <wp:simplePos x="0" y="0"/>
                <wp:positionH relativeFrom="column">
                  <wp:posOffset>-930275</wp:posOffset>
                </wp:positionH>
                <wp:positionV relativeFrom="paragraph">
                  <wp:posOffset>-922020</wp:posOffset>
                </wp:positionV>
                <wp:extent cx="7155180" cy="7553325"/>
                <wp:effectExtent l="0" t="0" r="0" b="0"/>
                <wp:wrapNone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6400">
                          <a:off x="0" y="0"/>
                          <a:ext cx="7154640" cy="7552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532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59148" id="Forma1" o:spid="_x0000_s1026" style="position:absolute;margin-left:-73.25pt;margin-top:-72.6pt;width:563.4pt;height:594.75pt;rotation:5894308fd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" o:allowincell="f" path="m,l21600,21600,,21600,,xe" fillcolor="#232532" strokecolor="#3465a4" strokeweight="0">
                <v:path arrowok="t"/>
              </v:shape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0" allowOverlap="1" wp14:anchorId="0FF73F75" wp14:editId="1B4A2AD2">
                <wp:simplePos x="0" y="0"/>
                <wp:positionH relativeFrom="column">
                  <wp:posOffset>4156710</wp:posOffset>
                </wp:positionH>
                <wp:positionV relativeFrom="paragraph">
                  <wp:posOffset>7286625</wp:posOffset>
                </wp:positionV>
                <wp:extent cx="2268855" cy="3098800"/>
                <wp:effectExtent l="0" t="0" r="0" b="0"/>
                <wp:wrapNone/>
                <wp:docPr id="3" name="Forma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8360" cy="309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191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5D521" id="Forma1_0" o:spid="_x0000_s1026" style="position:absolute;margin-left:327.3pt;margin-top:573.75pt;width:178.65pt;height:244pt;rotation:-90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" o:allowincell="f" path="m,l21600,21600,,21600,,xe" fillcolor="#9c1919" strokecolor="#3465a4" strokeweight="0">
                <v:path arrowok="t"/>
              </v:shape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17780" distB="17780" distL="17780" distR="17780" simplePos="0" relativeHeight="7" behindDoc="0" locked="0" layoutInCell="0" allowOverlap="1" wp14:anchorId="0759806D" wp14:editId="0FA089AD">
                <wp:simplePos x="0" y="0"/>
                <wp:positionH relativeFrom="column">
                  <wp:posOffset>4909185</wp:posOffset>
                </wp:positionH>
                <wp:positionV relativeFrom="paragraph">
                  <wp:posOffset>7830820</wp:posOffset>
                </wp:positionV>
                <wp:extent cx="1652905" cy="1175385"/>
                <wp:effectExtent l="0" t="0" r="0" b="0"/>
                <wp:wrapNone/>
                <wp:docPr id="6" name="Forma3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680" cy="11754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3253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80DDA" id="Forma3_1" o:spid="_x0000_s1026" style="position:absolute;flip:y;z-index:7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386.55pt,616.6pt" to="516.7pt,7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" o:allowincell="f" strokecolor="#232532" strokeweight="1.01mm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89535" distB="89535" distL="89535" distR="89535" simplePos="0" relativeHeight="10" behindDoc="0" locked="0" layoutInCell="0" allowOverlap="1" wp14:anchorId="1CCE6E8B" wp14:editId="367382EB">
                <wp:simplePos x="0" y="0"/>
                <wp:positionH relativeFrom="column">
                  <wp:posOffset>-805180</wp:posOffset>
                </wp:positionH>
                <wp:positionV relativeFrom="paragraph">
                  <wp:posOffset>9210040</wp:posOffset>
                </wp:positionV>
                <wp:extent cx="4335145" cy="3810"/>
                <wp:effectExtent l="0" t="0" r="0" b="0"/>
                <wp:wrapNone/>
                <wp:docPr id="9" name="Forma2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400" cy="2520"/>
                        </a:xfrm>
                        <a:prstGeom prst="line">
                          <a:avLst/>
                        </a:prstGeom>
                        <a:ln w="179640">
                          <a:solidFill>
                            <a:srgbClr val="23253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5EC39" id="Forma2_1" o:spid="_x0000_s1026" style="position:absolute;flip:y;z-index:10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63.4pt,725.2pt" to="277.95pt,7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" o:allowincell="f" strokecolor="#232532" strokeweight="4.99mm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17780" distB="17780" distL="17780" distR="17780" simplePos="0" relativeHeight="14" behindDoc="0" locked="0" layoutInCell="0" allowOverlap="1" wp14:anchorId="08724299" wp14:editId="2271972A">
                <wp:simplePos x="0" y="0"/>
                <wp:positionH relativeFrom="column">
                  <wp:posOffset>5219065</wp:posOffset>
                </wp:positionH>
                <wp:positionV relativeFrom="paragraph">
                  <wp:posOffset>2987040</wp:posOffset>
                </wp:positionV>
                <wp:extent cx="1009015" cy="1270"/>
                <wp:effectExtent l="0" t="0" r="0" b="0"/>
                <wp:wrapNone/>
                <wp:docPr id="16" name="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2FC33" id="Forma10" o:spid="_x0000_s1026" style="position:absolute;z-index:14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410.95pt,235.2pt" to="490.4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" o:allowincell="f" strokecolor="#c9211e" strokeweight="1.01mm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35560" distB="35560" distL="35560" distR="35560" simplePos="0" relativeHeight="15" behindDoc="0" locked="0" layoutInCell="0" allowOverlap="1" wp14:anchorId="7AC0E6D8" wp14:editId="5564DC56">
                <wp:simplePos x="0" y="0"/>
                <wp:positionH relativeFrom="column">
                  <wp:posOffset>-471805</wp:posOffset>
                </wp:positionH>
                <wp:positionV relativeFrom="paragraph">
                  <wp:posOffset>9029065</wp:posOffset>
                </wp:positionV>
                <wp:extent cx="1779270" cy="1270"/>
                <wp:effectExtent l="0" t="0" r="0" b="0"/>
                <wp:wrapNone/>
                <wp:docPr id="17" name="Forma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760" cy="72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6E761" id="Forma3_0" o:spid="_x0000_s1026" style="position:absolute;z-index:15;visibility:visible;mso-wrap-style:square;mso-wrap-distance-left:2.8pt;mso-wrap-distance-top:2.8pt;mso-wrap-distance-right:2.8pt;mso-wrap-distance-bottom:2.8pt;mso-position-horizontal:absolute;mso-position-horizontal-relative:text;mso-position-vertical:absolute;mso-position-vertical-relative:text" from="-37.15pt,710.95pt" to="102.95pt,7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" o:allowincell="f" strokecolor="#c9211e" strokeweight="1.99mm"/>
            </w:pict>
          </mc:Fallback>
        </mc:AlternateContent>
      </w:r>
    </w:p>
    <w:p w14:paraId="48592CBA" w14:textId="77777777" w:rsidR="00AC237A" w:rsidRPr="00B61030" w:rsidRDefault="0036750D" w:rsidP="00B61030">
      <w:pPr>
        <w:jc w:val="center"/>
        <w:rPr>
          <w:b/>
          <w:bCs/>
          <w:color w:val="232532"/>
          <w:sz w:val="52"/>
          <w:szCs w:val="52"/>
        </w:rPr>
      </w:pPr>
      <w:r w:rsidRPr="00B61030">
        <w:rPr>
          <w:b/>
          <w:bCs/>
          <w:color w:val="232532"/>
          <w:sz w:val="52"/>
          <w:szCs w:val="52"/>
        </w:rPr>
        <w:lastRenderedPageBreak/>
        <w:t>Í</w:t>
      </w:r>
      <w:r w:rsidR="00E83717" w:rsidRPr="00B61030">
        <w:rPr>
          <w:b/>
          <w:bCs/>
          <w:color w:val="232532"/>
          <w:sz w:val="52"/>
          <w:szCs w:val="52"/>
        </w:rPr>
        <w:t>NDICE</w:t>
      </w:r>
    </w:p>
    <w:p w14:paraId="2015C4FF" w14:textId="77777777" w:rsidR="00B75845" w:rsidRPr="00E83717" w:rsidRDefault="00B75845">
      <w:pPr>
        <w:rPr>
          <w:color w:val="C9211E"/>
        </w:rPr>
      </w:pPr>
    </w:p>
    <w:p w14:paraId="0BE16F26" w14:textId="22511FEC" w:rsidR="002722C5" w:rsidRDefault="00B75845">
      <w:pPr>
        <w:pStyle w:val="TDC1"/>
        <w:tabs>
          <w:tab w:val="right" w:leader="underscore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 w:bidi="ar-SA"/>
          <w14:ligatures w14:val="standardContextual"/>
        </w:rPr>
      </w:pPr>
      <w:r>
        <w:rPr>
          <w:color w:val="C9211E"/>
          <w:sz w:val="36"/>
          <w:szCs w:val="36"/>
        </w:rPr>
        <w:fldChar w:fldCharType="begin"/>
      </w:r>
      <w:r>
        <w:rPr>
          <w:color w:val="C9211E"/>
          <w:sz w:val="36"/>
          <w:szCs w:val="36"/>
        </w:rPr>
        <w:instrText xml:space="preserve"> TOC \o "1-2" \h \z \u </w:instrText>
      </w:r>
      <w:r>
        <w:rPr>
          <w:color w:val="C9211E"/>
          <w:sz w:val="36"/>
          <w:szCs w:val="36"/>
        </w:rPr>
        <w:fldChar w:fldCharType="separate"/>
      </w:r>
      <w:hyperlink w:anchor="_Toc180187758" w:history="1">
        <w:r w:rsidR="002722C5" w:rsidRPr="00EF18D9">
          <w:rPr>
            <w:rStyle w:val="Hipervnculo"/>
            <w:noProof/>
          </w:rPr>
          <w:t>1. Registro</w:t>
        </w:r>
        <w:r w:rsidR="002722C5">
          <w:rPr>
            <w:noProof/>
            <w:webHidden/>
          </w:rPr>
          <w:tab/>
        </w:r>
        <w:r w:rsidR="002722C5">
          <w:rPr>
            <w:noProof/>
            <w:webHidden/>
          </w:rPr>
          <w:fldChar w:fldCharType="begin"/>
        </w:r>
        <w:r w:rsidR="002722C5">
          <w:rPr>
            <w:noProof/>
            <w:webHidden/>
          </w:rPr>
          <w:instrText xml:space="preserve"> PAGEREF _Toc180187758 \h </w:instrText>
        </w:r>
        <w:r w:rsidR="002722C5">
          <w:rPr>
            <w:noProof/>
            <w:webHidden/>
          </w:rPr>
        </w:r>
        <w:r w:rsidR="002722C5">
          <w:rPr>
            <w:noProof/>
            <w:webHidden/>
          </w:rPr>
          <w:fldChar w:fldCharType="separate"/>
        </w:r>
        <w:r w:rsidR="005879D3">
          <w:rPr>
            <w:noProof/>
            <w:webHidden/>
          </w:rPr>
          <w:t>3</w:t>
        </w:r>
        <w:r w:rsidR="002722C5">
          <w:rPr>
            <w:noProof/>
            <w:webHidden/>
          </w:rPr>
          <w:fldChar w:fldCharType="end"/>
        </w:r>
      </w:hyperlink>
    </w:p>
    <w:p w14:paraId="6271AE50" w14:textId="53DF0716" w:rsidR="002722C5" w:rsidRDefault="002722C5">
      <w:pPr>
        <w:pStyle w:val="TDC1"/>
        <w:tabs>
          <w:tab w:val="right" w:leader="underscore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 w:bidi="ar-SA"/>
          <w14:ligatures w14:val="standardContextual"/>
        </w:rPr>
      </w:pPr>
      <w:hyperlink w:anchor="_Toc180187759" w:history="1">
        <w:r w:rsidRPr="00EF18D9">
          <w:rPr>
            <w:rStyle w:val="Hipervnculo"/>
            <w:noProof/>
          </w:rPr>
          <w:t>2.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9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392507" w14:textId="12BE16CF" w:rsidR="002722C5" w:rsidRDefault="002722C5">
      <w:pPr>
        <w:pStyle w:val="TDC1"/>
        <w:tabs>
          <w:tab w:val="right" w:leader="underscore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 w:bidi="ar-SA"/>
          <w14:ligatures w14:val="standardContextual"/>
        </w:rPr>
      </w:pPr>
      <w:hyperlink w:anchor="_Toc180187760" w:history="1">
        <w:r w:rsidRPr="00EF18D9">
          <w:rPr>
            <w:rStyle w:val="Hipervnculo"/>
            <w:noProof/>
          </w:rPr>
          <w:t>3. Webgrafía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_Toc180187760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9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DFF8E8" w14:textId="314E61F3" w:rsidR="00B75845" w:rsidRPr="00B75845" w:rsidRDefault="00B75845">
      <w:pPr>
        <w:rPr>
          <w:color w:val="C9211E"/>
          <w:sz w:val="36"/>
          <w:szCs w:val="36"/>
        </w:rPr>
      </w:pPr>
      <w:r>
        <w:rPr>
          <w:color w:val="C9211E"/>
          <w:sz w:val="36"/>
          <w:szCs w:val="36"/>
        </w:rPr>
        <w:fldChar w:fldCharType="end"/>
      </w:r>
    </w:p>
    <w:p w14:paraId="2A5C850B" w14:textId="77777777" w:rsidR="0030216A" w:rsidRPr="001D18C0" w:rsidRDefault="00AC237A" w:rsidP="001D18C0">
      <w:pPr>
        <w:overflowPunct/>
        <w:rPr>
          <w:color w:val="C9211E"/>
        </w:rPr>
      </w:pPr>
      <w:r>
        <w:rPr>
          <w:color w:val="C9211E"/>
        </w:rPr>
        <w:br w:type="page"/>
      </w:r>
    </w:p>
    <w:p w14:paraId="3A68C9A5" w14:textId="337540E6" w:rsidR="00453F61" w:rsidRDefault="00EE1AC9" w:rsidP="00BA272D">
      <w:pPr>
        <w:pStyle w:val="Ttulo1"/>
        <w:tabs>
          <w:tab w:val="left" w:pos="7890"/>
        </w:tabs>
      </w:pPr>
      <w:bookmarkStart w:id="0" w:name="_Toc180187758"/>
      <w:r>
        <w:lastRenderedPageBreak/>
        <w:t>1. Registro</w:t>
      </w:r>
      <w:bookmarkEnd w:id="0"/>
    </w:p>
    <w:p w14:paraId="610C7FD4" w14:textId="0850F4E7" w:rsidR="00453F61" w:rsidRDefault="00353109" w:rsidP="00453F61">
      <w:r>
        <w:t xml:space="preserve">Para el diseño del Registro lo hemos hecho </w:t>
      </w:r>
      <w:r w:rsidR="005462DA">
        <w:t xml:space="preserve">responsive basándonos un poco en el diseño de Netflix en el que </w:t>
      </w:r>
      <w:r w:rsidR="00A64A26">
        <w:t xml:space="preserve">hemos metido todos los objetos dentro de un mismo </w:t>
      </w:r>
      <w:r w:rsidR="00572502">
        <w:t>“</w:t>
      </w:r>
      <w:proofErr w:type="spellStart"/>
      <w:r w:rsidR="00A64A26">
        <w:t>frame</w:t>
      </w:r>
      <w:proofErr w:type="spellEnd"/>
      <w:r w:rsidR="00572502">
        <w:t>”</w:t>
      </w:r>
      <w:r w:rsidR="00A64A26">
        <w:t xml:space="preserve"> centrado y con un degradado </w:t>
      </w:r>
      <w:r w:rsidR="00C4015D">
        <w:t xml:space="preserve">para distinguir </w:t>
      </w:r>
      <w:r w:rsidR="00674DBF">
        <w:t>la imagen de fondo</w:t>
      </w:r>
      <w:r w:rsidR="00C4015D">
        <w:t xml:space="preserve"> que le hemos dado a la ventana principal. Dentro del </w:t>
      </w:r>
      <w:proofErr w:type="spellStart"/>
      <w:r w:rsidR="00C4015D">
        <w:t>frame</w:t>
      </w:r>
      <w:proofErr w:type="spellEnd"/>
      <w:r w:rsidR="00C4015D">
        <w:t xml:space="preserve"> hemos puesto </w:t>
      </w:r>
      <w:r w:rsidR="005B342F">
        <w:t xml:space="preserve">tanto el logo que es una </w:t>
      </w:r>
      <w:r w:rsidR="00572502">
        <w:t>“</w:t>
      </w:r>
      <w:proofErr w:type="spellStart"/>
      <w:r w:rsidR="005B342F">
        <w:t>label</w:t>
      </w:r>
      <w:proofErr w:type="spellEnd"/>
      <w:r w:rsidR="00572502">
        <w:t>”</w:t>
      </w:r>
      <w:r w:rsidR="00915D66">
        <w:t xml:space="preserve"> junto con otras con texto</w:t>
      </w:r>
      <w:r w:rsidR="005B342F">
        <w:t xml:space="preserve">, varias cajas de texto que hacen el formulario con los datos del usuario que son </w:t>
      </w:r>
      <w:r w:rsidR="00572502">
        <w:t>“</w:t>
      </w:r>
      <w:proofErr w:type="spellStart"/>
      <w:r w:rsidR="005B342F">
        <w:t>QLineEdits</w:t>
      </w:r>
      <w:proofErr w:type="spellEnd"/>
      <w:r w:rsidR="00572502">
        <w:t>”</w:t>
      </w:r>
      <w:r w:rsidR="005B342F">
        <w:t xml:space="preserve"> y </w:t>
      </w:r>
      <w:r w:rsidR="00915D66">
        <w:t>el botón de registrarse.</w:t>
      </w:r>
      <w:r w:rsidR="005B1E13">
        <w:t xml:space="preserve"> Por </w:t>
      </w:r>
      <w:r w:rsidR="00BC3ED5">
        <w:t>último,</w:t>
      </w:r>
      <w:r w:rsidR="005B1E13">
        <w:t xml:space="preserve"> hemos añadido varios muelles </w:t>
      </w:r>
      <w:r w:rsidR="00BC3ED5">
        <w:t>para</w:t>
      </w:r>
      <w:r w:rsidR="005B1E13">
        <w:t xml:space="preserve"> </w:t>
      </w:r>
      <w:r w:rsidR="005B1E13">
        <w:t>que el contenido se encoja o estire dependiendo de las acciones del usua</w:t>
      </w:r>
      <w:r w:rsidR="005B1E13">
        <w:t>ri</w:t>
      </w:r>
      <w:r w:rsidR="005B1E13">
        <w:t>o</w:t>
      </w:r>
      <w:r w:rsidR="005B1E13">
        <w:t>.</w:t>
      </w:r>
    </w:p>
    <w:p w14:paraId="27872E43" w14:textId="79547591" w:rsidR="00572502" w:rsidRDefault="00032726" w:rsidP="00453F61">
      <w:r>
        <w:t xml:space="preserve">Problemas: </w:t>
      </w:r>
      <w:r w:rsidR="003C56C2">
        <w:t xml:space="preserve">el Qt </w:t>
      </w:r>
      <w:proofErr w:type="spellStart"/>
      <w:r w:rsidR="003C56C2">
        <w:t>Designer</w:t>
      </w:r>
      <w:proofErr w:type="spellEnd"/>
      <w:r w:rsidR="003C56C2">
        <w:t xml:space="preserve"> no guarda las imágenes que hemos metido por eso las adjuntaremos también </w:t>
      </w:r>
      <w:r w:rsidR="00D35BCE">
        <w:t xml:space="preserve">entre los archivos y además tampoco guarda la configuración del </w:t>
      </w:r>
      <w:r w:rsidR="006E0E28">
        <w:t>“</w:t>
      </w:r>
      <w:proofErr w:type="spellStart"/>
      <w:r w:rsidR="006E0E28">
        <w:t>Layout</w:t>
      </w:r>
      <w:proofErr w:type="spellEnd"/>
      <w:r w:rsidR="006E0E28">
        <w:t xml:space="preserve"> </w:t>
      </w:r>
      <w:proofErr w:type="spellStart"/>
      <w:r w:rsidR="006E0E28">
        <w:t>Alignment</w:t>
      </w:r>
      <w:proofErr w:type="spellEnd"/>
      <w:r w:rsidR="006E0E28">
        <w:t>” el cual e</w:t>
      </w:r>
      <w:r w:rsidR="009E7DE9">
        <w:t>stá centrado horizontalmente para todos los objetos.</w:t>
      </w:r>
    </w:p>
    <w:p w14:paraId="11480B06" w14:textId="77777777" w:rsidR="006C2648" w:rsidRDefault="006C2648" w:rsidP="006C2648"/>
    <w:p w14:paraId="69A46B55" w14:textId="6018D915" w:rsidR="00DE3089" w:rsidRDefault="00DE3089" w:rsidP="00DE3089">
      <w:pPr>
        <w:jc w:val="center"/>
      </w:pPr>
      <w:r>
        <w:rPr>
          <w:noProof/>
        </w:rPr>
        <w:drawing>
          <wp:inline distT="0" distB="0" distL="0" distR="0" wp14:anchorId="77E5BF79" wp14:editId="0F433AD7">
            <wp:extent cx="2937181" cy="5040000"/>
            <wp:effectExtent l="19050" t="19050" r="15875" b="27305"/>
            <wp:docPr id="172680416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181" cy="50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15E51" w14:textId="38864E6C" w:rsidR="00043A11" w:rsidRDefault="00043A11" w:rsidP="00043A11">
      <w:pPr>
        <w:jc w:val="center"/>
      </w:pPr>
      <w:r>
        <w:rPr>
          <w:noProof/>
        </w:rPr>
        <w:lastRenderedPageBreak/>
        <w:drawing>
          <wp:inline distT="0" distB="0" distL="0" distR="0" wp14:anchorId="37FAFAA7" wp14:editId="28200B9A">
            <wp:extent cx="4979444" cy="7200000"/>
            <wp:effectExtent l="19050" t="19050" r="12065" b="20320"/>
            <wp:docPr id="102152185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444" cy="72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CF8AD" w14:textId="77777777" w:rsidR="003C56C2" w:rsidRDefault="003C56C2" w:rsidP="003C56C2"/>
    <w:p w14:paraId="4B17467A" w14:textId="77777777" w:rsidR="00DE3089" w:rsidRDefault="00DE3089" w:rsidP="003C56C2"/>
    <w:p w14:paraId="745C2FCD" w14:textId="77777777" w:rsidR="00DE3089" w:rsidRDefault="00DE3089" w:rsidP="003C56C2"/>
    <w:p w14:paraId="01FED7A4" w14:textId="77777777" w:rsidR="00DE3089" w:rsidRDefault="00DE3089" w:rsidP="003C56C2"/>
    <w:p w14:paraId="49246C50" w14:textId="2CB2D64B" w:rsidR="00453F61" w:rsidRDefault="00EE1AC9" w:rsidP="00453F61">
      <w:pPr>
        <w:pStyle w:val="Ttulo1"/>
      </w:pPr>
      <w:bookmarkStart w:id="1" w:name="_Toc180187759"/>
      <w:r>
        <w:lastRenderedPageBreak/>
        <w:t xml:space="preserve">2. </w:t>
      </w:r>
      <w:proofErr w:type="spellStart"/>
      <w:r>
        <w:t>Login</w:t>
      </w:r>
      <w:bookmarkEnd w:id="1"/>
      <w:proofErr w:type="spellEnd"/>
    </w:p>
    <w:p w14:paraId="155C23FD" w14:textId="4547AB49" w:rsidR="00B24E9E" w:rsidRDefault="0049547D" w:rsidP="00B24E9E">
      <w:r>
        <w:t xml:space="preserve">Para el diseño del </w:t>
      </w:r>
      <w:proofErr w:type="spellStart"/>
      <w:r>
        <w:t>Login</w:t>
      </w:r>
      <w:proofErr w:type="spellEnd"/>
      <w:r>
        <w:t xml:space="preserve"> lo hemos hecho también </w:t>
      </w:r>
      <w:proofErr w:type="spellStart"/>
      <w:r>
        <w:t>resposive</w:t>
      </w:r>
      <w:proofErr w:type="spellEnd"/>
      <w:r>
        <w:t xml:space="preserve"> </w:t>
      </w:r>
      <w:r w:rsidR="00035FA9">
        <w:t xml:space="preserve">y siguiendo el mismo estilo que el registro. </w:t>
      </w:r>
      <w:r w:rsidR="000554BC">
        <w:t xml:space="preserve">Lo primero como se puede ver en el inspector de objetos fue </w:t>
      </w:r>
      <w:r w:rsidR="008F0587">
        <w:t xml:space="preserve">añadir un </w:t>
      </w:r>
      <w:r w:rsidR="00572502">
        <w:t>“</w:t>
      </w:r>
      <w:proofErr w:type="spellStart"/>
      <w:r w:rsidR="008F0587">
        <w:t>layout</w:t>
      </w:r>
      <w:proofErr w:type="spellEnd"/>
      <w:r w:rsidR="00572502">
        <w:t>”</w:t>
      </w:r>
      <w:r w:rsidR="008F0587">
        <w:t xml:space="preserve"> vertical que contendría todos los demás objetos, y una vez configurado </w:t>
      </w:r>
      <w:r w:rsidR="00F03ADF">
        <w:t xml:space="preserve">primero añadí el logo que está dentro de una </w:t>
      </w:r>
      <w:r w:rsidR="00572502">
        <w:t>“</w:t>
      </w:r>
      <w:proofErr w:type="spellStart"/>
      <w:r w:rsidR="00F03ADF">
        <w:t>label</w:t>
      </w:r>
      <w:proofErr w:type="spellEnd"/>
      <w:r w:rsidR="00572502">
        <w:t>”</w:t>
      </w:r>
      <w:r w:rsidR="00F03ADF">
        <w:t xml:space="preserve"> y debajo centrado un </w:t>
      </w:r>
      <w:r w:rsidR="00572502">
        <w:t>“</w:t>
      </w:r>
      <w:proofErr w:type="spellStart"/>
      <w:r w:rsidR="00F03ADF">
        <w:t>frame</w:t>
      </w:r>
      <w:proofErr w:type="spellEnd"/>
      <w:r w:rsidR="00572502">
        <w:t>”</w:t>
      </w:r>
      <w:r w:rsidR="00F03ADF">
        <w:t xml:space="preserve"> que </w:t>
      </w:r>
      <w:r w:rsidR="00D35A60">
        <w:t>contiene todos los demás objetos.</w:t>
      </w:r>
    </w:p>
    <w:p w14:paraId="5B7B2003" w14:textId="440F2A1D" w:rsidR="00572502" w:rsidRDefault="00D35A60" w:rsidP="00B24E9E">
      <w:r>
        <w:t xml:space="preserve">En el </w:t>
      </w:r>
      <w:r w:rsidR="00572502">
        <w:t>“</w:t>
      </w:r>
      <w:proofErr w:type="spellStart"/>
      <w:r>
        <w:t>frame</w:t>
      </w:r>
      <w:proofErr w:type="spellEnd"/>
      <w:r w:rsidR="00572502">
        <w:t>”</w:t>
      </w:r>
      <w:r>
        <w:t xml:space="preserve"> hay 2 </w:t>
      </w:r>
      <w:r w:rsidR="00572502">
        <w:t>“</w:t>
      </w:r>
      <w:proofErr w:type="spellStart"/>
      <w:r>
        <w:t>labels</w:t>
      </w:r>
      <w:proofErr w:type="spellEnd"/>
      <w:r w:rsidR="00572502">
        <w:t>”</w:t>
      </w:r>
      <w:r>
        <w:t xml:space="preserve"> con texto, otras 2 cajas </w:t>
      </w:r>
      <w:r w:rsidR="00563CF5">
        <w:t xml:space="preserve">de texto para introducir el correo electrónico y la contraseña </w:t>
      </w:r>
      <w:r w:rsidR="00DE683B">
        <w:t xml:space="preserve">que son </w:t>
      </w:r>
      <w:r w:rsidR="00572502">
        <w:t>“</w:t>
      </w:r>
      <w:proofErr w:type="spellStart"/>
      <w:r w:rsidR="00DE683B">
        <w:t>QLineEdits</w:t>
      </w:r>
      <w:proofErr w:type="spellEnd"/>
      <w:r w:rsidR="00572502">
        <w:t>”</w:t>
      </w:r>
      <w:r w:rsidR="00DE683B">
        <w:t xml:space="preserve"> y el botón de iniciar sesión</w:t>
      </w:r>
      <w:r w:rsidR="00F51A0E">
        <w:t xml:space="preserve">. Todos estos objetos se encuentran centrados y con tamaño fijo que no </w:t>
      </w:r>
      <w:r w:rsidR="0003105C">
        <w:t>varía</w:t>
      </w:r>
      <w:r w:rsidR="00F51A0E">
        <w:t xml:space="preserve"> </w:t>
      </w:r>
      <w:r w:rsidR="00363437">
        <w:t>además de tener algunos colores y estilos de texto</w:t>
      </w:r>
      <w:r w:rsidR="00DE4E3B">
        <w:t>.</w:t>
      </w:r>
      <w:r w:rsidR="002C54C6">
        <w:t xml:space="preserve"> </w:t>
      </w:r>
      <w:r w:rsidR="00DE4E3B">
        <w:t xml:space="preserve">Por </w:t>
      </w:r>
      <w:r w:rsidR="00572502">
        <w:t>último,</w:t>
      </w:r>
      <w:r w:rsidR="00DE4E3B">
        <w:t xml:space="preserve"> se pueden ver el uso de varios muelles </w:t>
      </w:r>
      <w:r w:rsidR="0003105C">
        <w:t xml:space="preserve">que </w:t>
      </w:r>
      <w:r w:rsidR="001D3FD4">
        <w:t xml:space="preserve">permiten que el contenido se encoja o estire dependiendo de las acciones del usuario y </w:t>
      </w:r>
      <w:r w:rsidR="00DE4E3B">
        <w:t xml:space="preserve">solo </w:t>
      </w:r>
      <w:r w:rsidR="001D3FD4">
        <w:t xml:space="preserve">hemos usado </w:t>
      </w:r>
      <w:r w:rsidR="00DE4E3B">
        <w:t xml:space="preserve">verticales ya que </w:t>
      </w:r>
      <w:r w:rsidR="0003105C">
        <w:t>al no tener 2 objetos puestos en horizontal no ha hecho falta ningún muelle horizontal.</w:t>
      </w:r>
    </w:p>
    <w:p w14:paraId="63F243D8" w14:textId="77777777" w:rsidR="00A87919" w:rsidRDefault="00A87919" w:rsidP="00A87919">
      <w:r>
        <w:t xml:space="preserve">Problemas: el Qt </w:t>
      </w:r>
      <w:proofErr w:type="spellStart"/>
      <w:r>
        <w:t>Designer</w:t>
      </w:r>
      <w:proofErr w:type="spellEnd"/>
      <w:r>
        <w:t xml:space="preserve"> no guarda las imágenes que hemos metido por eso las adjuntaremos también entre los archivos y además tampoco guarda la configuración del “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>” el cual está centrado horizontalmente para todos los objetos.</w:t>
      </w:r>
    </w:p>
    <w:p w14:paraId="0543FD6D" w14:textId="77777777" w:rsidR="00CF2DEB" w:rsidRDefault="00CF2DEB" w:rsidP="00A87919"/>
    <w:p w14:paraId="5B1C9493" w14:textId="54704FE0" w:rsidR="00CF2DEB" w:rsidRDefault="00A90823" w:rsidP="00A90823">
      <w:pPr>
        <w:jc w:val="center"/>
      </w:pPr>
      <w:r w:rsidRPr="00A90823">
        <w:drawing>
          <wp:inline distT="0" distB="0" distL="0" distR="0" wp14:anchorId="73B53118" wp14:editId="5D518147">
            <wp:extent cx="3589294" cy="4320000"/>
            <wp:effectExtent l="19050" t="19050" r="11430" b="23495"/>
            <wp:docPr id="1305494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94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294" cy="43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D17B0" w14:textId="7DCE6CD2" w:rsidR="00A87919" w:rsidRDefault="002D2F8D" w:rsidP="00805355">
      <w:pPr>
        <w:jc w:val="center"/>
      </w:pPr>
      <w:r w:rsidRPr="002D2F8D">
        <w:lastRenderedPageBreak/>
        <w:drawing>
          <wp:inline distT="0" distB="0" distL="0" distR="0" wp14:anchorId="7331B2B1" wp14:editId="19DE96D9">
            <wp:extent cx="5439791" cy="6480000"/>
            <wp:effectExtent l="19050" t="19050" r="27940" b="16510"/>
            <wp:docPr id="1482943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43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791" cy="64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9DAC2" w14:textId="77777777" w:rsidR="003C1EDD" w:rsidRDefault="003C1EDD" w:rsidP="00B24E9E"/>
    <w:p w14:paraId="2C0CA699" w14:textId="79E95FDB" w:rsidR="00597684" w:rsidRDefault="0004054F" w:rsidP="0004054F">
      <w:pPr>
        <w:pStyle w:val="Ttulo1"/>
      </w:pPr>
      <w:bookmarkStart w:id="2" w:name="_Toc180187760"/>
      <w:r>
        <w:t>3. Webgrafía</w:t>
      </w:r>
      <w:bookmarkEnd w:id="2"/>
    </w:p>
    <w:p w14:paraId="2D308335" w14:textId="1411BED3" w:rsidR="0004054F" w:rsidRPr="0004054F" w:rsidRDefault="0004054F" w:rsidP="0004054F">
      <w:r>
        <w:t xml:space="preserve">Enlace al GitHub del proyecto: </w:t>
      </w:r>
      <w:hyperlink r:id="rId13" w:history="1">
        <w:r w:rsidR="004D20D9" w:rsidRPr="004D20D9">
          <w:rPr>
            <w:rStyle w:val="Hipervnculo"/>
          </w:rPr>
          <w:t>https://github.com/JoseCarlos-04/CineMania.git</w:t>
        </w:r>
      </w:hyperlink>
    </w:p>
    <w:sectPr w:rsidR="0004054F" w:rsidRPr="0004054F" w:rsidSect="001D18C0">
      <w:footerReference w:type="default" r:id="rId14"/>
      <w:footerReference w:type="first" r:id="rId15"/>
      <w:pgSz w:w="11906" w:h="16838"/>
      <w:pgMar w:top="1134" w:right="1134" w:bottom="1134" w:left="1134" w:header="340" w:footer="34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BFCB6" w14:textId="77777777" w:rsidR="00EB24AB" w:rsidRDefault="00EB24AB" w:rsidP="003275F0">
      <w:pPr>
        <w:spacing w:line="240" w:lineRule="auto"/>
      </w:pPr>
      <w:r>
        <w:separator/>
      </w:r>
    </w:p>
  </w:endnote>
  <w:endnote w:type="continuationSeparator" w:id="0">
    <w:p w14:paraId="3089DDA5" w14:textId="77777777" w:rsidR="00EB24AB" w:rsidRDefault="00EB24AB" w:rsidP="00327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DAE6B" w14:textId="77777777" w:rsidR="00AC237A" w:rsidRDefault="00AC237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43391E1B" w14:textId="77777777" w:rsidR="00AC237A" w:rsidRDefault="00AC23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F19E6" w14:textId="77777777" w:rsidR="007C0271" w:rsidRPr="007C0271" w:rsidRDefault="007C0271">
    <w:pPr>
      <w:pStyle w:val="Piedepgina"/>
      <w:jc w:val="center"/>
      <w:rPr>
        <w:color w:val="232532"/>
      </w:rPr>
    </w:pPr>
    <w:r w:rsidRPr="007C0271">
      <w:rPr>
        <w:color w:val="232532"/>
      </w:rPr>
      <w:t xml:space="preserve">Página </w:t>
    </w:r>
    <w:r w:rsidRPr="007C0271">
      <w:rPr>
        <w:color w:val="232532"/>
      </w:rPr>
      <w:fldChar w:fldCharType="begin"/>
    </w:r>
    <w:r w:rsidRPr="007C0271">
      <w:rPr>
        <w:color w:val="232532"/>
      </w:rPr>
      <w:instrText>PAGE  \* Arabic  \* MERGEFORMAT</w:instrText>
    </w:r>
    <w:r w:rsidRPr="007C0271">
      <w:rPr>
        <w:color w:val="232532"/>
      </w:rPr>
      <w:fldChar w:fldCharType="separate"/>
    </w:r>
    <w:r w:rsidRPr="007C0271">
      <w:rPr>
        <w:color w:val="232532"/>
      </w:rPr>
      <w:t>2</w:t>
    </w:r>
    <w:r w:rsidRPr="007C0271">
      <w:rPr>
        <w:color w:val="232532"/>
      </w:rPr>
      <w:fldChar w:fldCharType="end"/>
    </w:r>
    <w:r w:rsidRPr="007C0271">
      <w:rPr>
        <w:color w:val="232532"/>
      </w:rPr>
      <w:t xml:space="preserve"> de </w:t>
    </w:r>
    <w:r w:rsidRPr="007C0271">
      <w:rPr>
        <w:color w:val="232532"/>
      </w:rPr>
      <w:fldChar w:fldCharType="begin"/>
    </w:r>
    <w:r w:rsidRPr="007C0271">
      <w:rPr>
        <w:color w:val="232532"/>
      </w:rPr>
      <w:instrText>NUMPAGES  \* Arabic  \* MERGEFORMAT</w:instrText>
    </w:r>
    <w:r w:rsidRPr="007C0271">
      <w:rPr>
        <w:color w:val="232532"/>
      </w:rPr>
      <w:fldChar w:fldCharType="separate"/>
    </w:r>
    <w:r w:rsidRPr="007C0271">
      <w:rPr>
        <w:color w:val="232532"/>
      </w:rPr>
      <w:t>2</w:t>
    </w:r>
    <w:r w:rsidRPr="007C0271">
      <w:rPr>
        <w:color w:val="232532"/>
      </w:rPr>
      <w:fldChar w:fldCharType="end"/>
    </w:r>
  </w:p>
  <w:p w14:paraId="151175C2" w14:textId="77777777" w:rsidR="00AC237A" w:rsidRDefault="00AC23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C1AF9" w14:textId="77777777" w:rsidR="00AC237A" w:rsidRDefault="00AC23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6F02A" w14:textId="77777777" w:rsidR="00EB24AB" w:rsidRDefault="00EB24AB" w:rsidP="003275F0">
      <w:pPr>
        <w:spacing w:line="240" w:lineRule="auto"/>
      </w:pPr>
      <w:r>
        <w:separator/>
      </w:r>
    </w:p>
  </w:footnote>
  <w:footnote w:type="continuationSeparator" w:id="0">
    <w:p w14:paraId="789870E7" w14:textId="77777777" w:rsidR="00EB24AB" w:rsidRDefault="00EB24AB" w:rsidP="00327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C9211E"/>
        <w:sz w:val="20"/>
        <w:szCs w:val="20"/>
      </w:rPr>
      <w:alias w:val="Autor"/>
      <w:tag w:val=""/>
      <w:id w:val="-952397527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37DB127" w14:textId="77777777" w:rsidR="00855949" w:rsidRPr="00F1566A" w:rsidRDefault="00EB24AB">
        <w:pPr>
          <w:pStyle w:val="Encabezado"/>
          <w:jc w:val="center"/>
          <w:rPr>
            <w:color w:val="C9211E"/>
            <w:sz w:val="20"/>
          </w:rPr>
        </w:pPr>
        <w:r>
          <w:rPr>
            <w:color w:val="C9211E"/>
            <w:sz w:val="20"/>
            <w:szCs w:val="20"/>
          </w:rPr>
          <w:t>José Carlos Parrilla Romero</w:t>
        </w:r>
      </w:p>
    </w:sdtContent>
  </w:sdt>
  <w:p w14:paraId="18021989" w14:textId="3D58A083" w:rsidR="00855949" w:rsidRPr="00F1566A" w:rsidRDefault="00855949">
    <w:pPr>
      <w:pStyle w:val="Encabezado"/>
      <w:jc w:val="center"/>
      <w:rPr>
        <w:caps/>
        <w:color w:val="C9211E"/>
      </w:rPr>
    </w:pPr>
    <w:r w:rsidRPr="00F1566A">
      <w:rPr>
        <w:caps/>
        <w:color w:val="C9211E"/>
      </w:rPr>
      <w:t xml:space="preserve"> </w:t>
    </w:r>
    <w:sdt>
      <w:sdtPr>
        <w:rPr>
          <w:caps/>
          <w:color w:val="C9211E"/>
        </w:rPr>
        <w:alias w:val="Título"/>
        <w:tag w:val=""/>
        <w:id w:val="-195494207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277CE" w:rsidRPr="00F1566A">
          <w:rPr>
            <w:caps/>
            <w:color w:val="C9211E"/>
          </w:rPr>
          <w:t xml:space="preserve">2DAM_DI </w:t>
        </w:r>
        <w:r w:rsidR="00910CAB" w:rsidRPr="00F1566A">
          <w:rPr>
            <w:caps/>
            <w:color w:val="C9211E"/>
          </w:rPr>
          <w:t>|</w:t>
        </w:r>
        <w:r w:rsidR="00E277CE" w:rsidRPr="00F1566A">
          <w:rPr>
            <w:caps/>
            <w:color w:val="C9211E"/>
          </w:rPr>
          <w:t xml:space="preserve"> T</w:t>
        </w:r>
        <w:r w:rsidR="00910CAB" w:rsidRPr="00F1566A">
          <w:rPr>
            <w:caps/>
            <w:color w:val="C9211E"/>
          </w:rPr>
          <w:t>ema 0</w:t>
        </w:r>
        <w:r w:rsidR="007714EA">
          <w:rPr>
            <w:caps/>
            <w:color w:val="C9211E"/>
          </w:rPr>
          <w:t>2</w:t>
        </w:r>
        <w:r w:rsidR="00910CAB" w:rsidRPr="00F1566A">
          <w:rPr>
            <w:caps/>
            <w:color w:val="C9211E"/>
          </w:rPr>
          <w:t xml:space="preserve"> – boletín 0</w:t>
        </w:r>
        <w:r w:rsidR="007714EA">
          <w:rPr>
            <w:caps/>
            <w:color w:val="C9211E"/>
          </w:rPr>
          <w:t>1</w:t>
        </w:r>
      </w:sdtContent>
    </w:sdt>
  </w:p>
  <w:p w14:paraId="239A539E" w14:textId="77777777" w:rsidR="00C23B44" w:rsidRDefault="00C23B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4AB"/>
    <w:rsid w:val="0003105C"/>
    <w:rsid w:val="00032726"/>
    <w:rsid w:val="000330F8"/>
    <w:rsid w:val="00035FA9"/>
    <w:rsid w:val="0004054F"/>
    <w:rsid w:val="00043A11"/>
    <w:rsid w:val="000554BC"/>
    <w:rsid w:val="00076D95"/>
    <w:rsid w:val="000A5D3F"/>
    <w:rsid w:val="000B35E4"/>
    <w:rsid w:val="000F5FB5"/>
    <w:rsid w:val="00107A65"/>
    <w:rsid w:val="00121D3A"/>
    <w:rsid w:val="00160730"/>
    <w:rsid w:val="001D18C0"/>
    <w:rsid w:val="001D3FD4"/>
    <w:rsid w:val="00204C09"/>
    <w:rsid w:val="002624AF"/>
    <w:rsid w:val="002722C5"/>
    <w:rsid w:val="002A6908"/>
    <w:rsid w:val="002C54C6"/>
    <w:rsid w:val="002C574C"/>
    <w:rsid w:val="002D2F8D"/>
    <w:rsid w:val="0030216A"/>
    <w:rsid w:val="003275F0"/>
    <w:rsid w:val="00353109"/>
    <w:rsid w:val="00363437"/>
    <w:rsid w:val="0036750D"/>
    <w:rsid w:val="003C1EDD"/>
    <w:rsid w:val="003C56C2"/>
    <w:rsid w:val="003F00A5"/>
    <w:rsid w:val="00453F61"/>
    <w:rsid w:val="0049547D"/>
    <w:rsid w:val="004B5172"/>
    <w:rsid w:val="004D20D9"/>
    <w:rsid w:val="005462DA"/>
    <w:rsid w:val="00563CF5"/>
    <w:rsid w:val="00572502"/>
    <w:rsid w:val="005879D3"/>
    <w:rsid w:val="00597684"/>
    <w:rsid w:val="005B1E13"/>
    <w:rsid w:val="005B342F"/>
    <w:rsid w:val="00621A17"/>
    <w:rsid w:val="00674DBF"/>
    <w:rsid w:val="006C2648"/>
    <w:rsid w:val="006E0E28"/>
    <w:rsid w:val="006E5DA5"/>
    <w:rsid w:val="006F4F78"/>
    <w:rsid w:val="00712640"/>
    <w:rsid w:val="0072031C"/>
    <w:rsid w:val="007433AE"/>
    <w:rsid w:val="007438A0"/>
    <w:rsid w:val="00765678"/>
    <w:rsid w:val="007714EA"/>
    <w:rsid w:val="00784532"/>
    <w:rsid w:val="007C0271"/>
    <w:rsid w:val="007C5E6D"/>
    <w:rsid w:val="00805355"/>
    <w:rsid w:val="008226FD"/>
    <w:rsid w:val="00834AB5"/>
    <w:rsid w:val="00855949"/>
    <w:rsid w:val="00867103"/>
    <w:rsid w:val="0087258D"/>
    <w:rsid w:val="00890C6E"/>
    <w:rsid w:val="008E2C51"/>
    <w:rsid w:val="008F0587"/>
    <w:rsid w:val="00904FC7"/>
    <w:rsid w:val="00910CAB"/>
    <w:rsid w:val="00915D66"/>
    <w:rsid w:val="009A0B4D"/>
    <w:rsid w:val="009E7DE9"/>
    <w:rsid w:val="00A027E3"/>
    <w:rsid w:val="00A4711A"/>
    <w:rsid w:val="00A64A26"/>
    <w:rsid w:val="00A87919"/>
    <w:rsid w:val="00A90823"/>
    <w:rsid w:val="00AB7899"/>
    <w:rsid w:val="00AC237A"/>
    <w:rsid w:val="00AC4150"/>
    <w:rsid w:val="00AE0ED1"/>
    <w:rsid w:val="00AE551F"/>
    <w:rsid w:val="00B24E9E"/>
    <w:rsid w:val="00B2649B"/>
    <w:rsid w:val="00B44C1C"/>
    <w:rsid w:val="00B50BF3"/>
    <w:rsid w:val="00B6054F"/>
    <w:rsid w:val="00B61030"/>
    <w:rsid w:val="00B66875"/>
    <w:rsid w:val="00B75845"/>
    <w:rsid w:val="00B92CAC"/>
    <w:rsid w:val="00BA272D"/>
    <w:rsid w:val="00BA6181"/>
    <w:rsid w:val="00BC3ED5"/>
    <w:rsid w:val="00BF1E1D"/>
    <w:rsid w:val="00C11650"/>
    <w:rsid w:val="00C23B44"/>
    <w:rsid w:val="00C34277"/>
    <w:rsid w:val="00C4015D"/>
    <w:rsid w:val="00C77E8E"/>
    <w:rsid w:val="00C92AAC"/>
    <w:rsid w:val="00CA18A8"/>
    <w:rsid w:val="00CA69D9"/>
    <w:rsid w:val="00CE2295"/>
    <w:rsid w:val="00CF2DEB"/>
    <w:rsid w:val="00D0464B"/>
    <w:rsid w:val="00D35A60"/>
    <w:rsid w:val="00D35BCE"/>
    <w:rsid w:val="00D66FF3"/>
    <w:rsid w:val="00DD20C0"/>
    <w:rsid w:val="00DE3089"/>
    <w:rsid w:val="00DE4E3B"/>
    <w:rsid w:val="00DE683B"/>
    <w:rsid w:val="00E277CE"/>
    <w:rsid w:val="00E83717"/>
    <w:rsid w:val="00EB24AB"/>
    <w:rsid w:val="00EE1AC9"/>
    <w:rsid w:val="00F03ADF"/>
    <w:rsid w:val="00F06D9B"/>
    <w:rsid w:val="00F1566A"/>
    <w:rsid w:val="00F17C95"/>
    <w:rsid w:val="00F211BA"/>
    <w:rsid w:val="00F51A0E"/>
    <w:rsid w:val="00F84BD6"/>
    <w:rsid w:val="00FC65DC"/>
    <w:rsid w:val="00FE61DD"/>
    <w:rsid w:val="00FE64F1"/>
    <w:rsid w:val="00F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866492"/>
  <w15:docId w15:val="{DB4B72F7-4F77-44BF-8E34-3E36808B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19"/>
    <w:pPr>
      <w:overflowPunct w:val="0"/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D20C0"/>
    <w:pPr>
      <w:keepNext/>
      <w:keepLines/>
      <w:spacing w:before="240"/>
      <w:outlineLvl w:val="0"/>
    </w:pPr>
    <w:rPr>
      <w:rFonts w:eastAsiaTheme="majorEastAsia" w:cs="Mangal"/>
      <w:b/>
      <w:color w:val="C9211E"/>
      <w:sz w:val="32"/>
      <w:szCs w:val="29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F00A5"/>
    <w:pPr>
      <w:keepNext/>
      <w:keepLines/>
      <w:spacing w:before="40"/>
      <w:outlineLvl w:val="1"/>
    </w:pPr>
    <w:rPr>
      <w:rFonts w:eastAsiaTheme="majorEastAsia" w:cs="Mangal"/>
      <w:b/>
      <w:color w:val="232532"/>
      <w:sz w:val="28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marco">
    <w:name w:val="Contenido del marco"/>
    <w:basedOn w:val="Normal"/>
  </w:style>
  <w:style w:type="paragraph" w:styleId="Encabezado">
    <w:name w:val="header"/>
    <w:basedOn w:val="Normal"/>
    <w:link w:val="EncabezadoCar"/>
    <w:uiPriority w:val="99"/>
    <w:unhideWhenUsed/>
    <w:rsid w:val="003275F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275F0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275F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75F0"/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DD20C0"/>
    <w:rPr>
      <w:rFonts w:ascii="Arial" w:eastAsiaTheme="majorEastAsia" w:hAnsi="Arial" w:cs="Mangal"/>
      <w:b/>
      <w:color w:val="C9211E"/>
      <w:sz w:val="32"/>
      <w:szCs w:val="29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F00A5"/>
    <w:rPr>
      <w:rFonts w:ascii="Arial" w:eastAsiaTheme="majorEastAsia" w:hAnsi="Arial" w:cs="Mangal"/>
      <w:b/>
      <w:color w:val="232532"/>
      <w:sz w:val="28"/>
      <w:szCs w:val="23"/>
    </w:rPr>
  </w:style>
  <w:style w:type="paragraph" w:styleId="TDC2">
    <w:name w:val="toc 2"/>
    <w:basedOn w:val="Normal"/>
    <w:next w:val="Normal"/>
    <w:autoRedefine/>
    <w:uiPriority w:val="39"/>
    <w:unhideWhenUsed/>
    <w:rsid w:val="00B75845"/>
    <w:pPr>
      <w:spacing w:after="100"/>
      <w:ind w:left="240"/>
    </w:pPr>
    <w:rPr>
      <w:rFonts w:cs="Mangal"/>
      <w:sz w:val="28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B75845"/>
    <w:pPr>
      <w:spacing w:after="100"/>
    </w:pPr>
    <w:rPr>
      <w:rFonts w:cs="Mangal"/>
      <w:color w:val="000000" w:themeColor="text1"/>
      <w:sz w:val="32"/>
      <w:szCs w:val="21"/>
    </w:rPr>
  </w:style>
  <w:style w:type="character" w:styleId="Hipervnculo">
    <w:name w:val="Hyperlink"/>
    <w:basedOn w:val="Fuentedeprrafopredeter"/>
    <w:uiPriority w:val="99"/>
    <w:unhideWhenUsed/>
    <w:rsid w:val="00B758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2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JoseCarlos-04/CineMania.gi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c\OneDrive\Desarrollo_de_Aplicaciones_Multiplataformas\2&#186;_DAM\General\Plantilla_V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06678-66BE-47F2-B1E9-3801936C5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Plantilla_V2.dotx</Template>
  <TotalTime>350</TotalTime>
  <Pages>6</Pages>
  <Words>384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2DAM_DI | Tema 02 – boletín 01</dc:title>
  <dc:subject/>
  <dc:creator>José Carlos Parrilla Romero</dc:creator>
  <dc:description/>
  <cp:lastModifiedBy>José Carlos Parrilla Romero</cp:lastModifiedBy>
  <cp:revision>48</cp:revision>
  <cp:lastPrinted>2024-10-18T21:49:00Z</cp:lastPrinted>
  <dcterms:created xsi:type="dcterms:W3CDTF">2024-10-18T06:43:00Z</dcterms:created>
  <dcterms:modified xsi:type="dcterms:W3CDTF">2024-10-18T21:49:00Z</dcterms:modified>
  <dc:language>es-ES</dc:language>
</cp:coreProperties>
</file>